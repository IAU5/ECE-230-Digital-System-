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ED22A" w14:textId="77777777" w:rsidR="576062CF" w:rsidRDefault="576062CF" w:rsidP="00FD478C"/>
    <w:p w14:paraId="56414C08" w14:textId="77777777" w:rsidR="576062CF" w:rsidRDefault="576062CF" w:rsidP="00FD478C"/>
    <w:p w14:paraId="220EA048" w14:textId="77777777" w:rsidR="576062CF" w:rsidRDefault="576062CF" w:rsidP="00FD478C"/>
    <w:p w14:paraId="2627A7AD" w14:textId="77777777" w:rsidR="576062CF" w:rsidRDefault="576062CF" w:rsidP="00FD478C"/>
    <w:p w14:paraId="5A585031" w14:textId="4AF10A27" w:rsidR="576062CF" w:rsidRPr="00FD478C" w:rsidRDefault="00BF46BC" w:rsidP="00FD478C">
      <w:pPr>
        <w:pStyle w:val="Title"/>
      </w:pPr>
      <w:r>
        <w:t>Lab Session Title</w:t>
      </w:r>
      <w:r w:rsidR="576062CF" w:rsidRPr="00FD478C">
        <w:t xml:space="preserve"> </w:t>
      </w:r>
    </w:p>
    <w:p w14:paraId="4691DAEF" w14:textId="7D2A1BA0" w:rsidR="00FD478C" w:rsidRDefault="00BF46BC" w:rsidP="00C30253">
      <w:pPr>
        <w:pStyle w:val="Heading2"/>
      </w:pPr>
      <w:r>
        <w:t>Group Member Name</w:t>
      </w:r>
    </w:p>
    <w:p w14:paraId="736EE171" w14:textId="77777777" w:rsidR="00FD478C" w:rsidRDefault="00000000" w:rsidP="00FD478C">
      <w:pPr>
        <w:pStyle w:val="Subtitle"/>
      </w:pPr>
      <w:sdt>
        <w:sdtPr>
          <w:id w:val="-269631415"/>
          <w:placeholder>
            <w:docPart w:val="7F9E44942DCA41AF998CC07448903396"/>
          </w:placeholder>
          <w:temporary/>
          <w:showingPlcHdr/>
          <w15:appearance w15:val="hidden"/>
        </w:sdtPr>
        <w:sdtContent>
          <w:r w:rsidR="00FD478C">
            <w:t>Course Number:</w:t>
          </w:r>
        </w:sdtContent>
      </w:sdt>
      <w:r w:rsidR="00FD478C" w:rsidRPr="00FD478C">
        <w:t xml:space="preserve"> </w:t>
      </w:r>
      <w:sdt>
        <w:sdtPr>
          <w:id w:val="-2020842745"/>
          <w:placeholder>
            <w:docPart w:val="1742FAD4C5F047A68D867557C8743F20"/>
          </w:placeholder>
          <w:temporary/>
          <w:showingPlcHdr/>
          <w15:appearance w15:val="hidden"/>
        </w:sdtPr>
        <w:sdtContent>
          <w:r w:rsidR="00FD478C">
            <w:t>Course Name</w:t>
          </w:r>
        </w:sdtContent>
      </w:sdt>
      <w:r w:rsidR="00FD478C" w:rsidRPr="00FD478C">
        <w:t xml:space="preserve"> </w:t>
      </w:r>
    </w:p>
    <w:p w14:paraId="7FCBA1C2" w14:textId="77777777" w:rsidR="576062CF" w:rsidRDefault="576062CF" w:rsidP="00DF3215"/>
    <w:p w14:paraId="42099D77" w14:textId="77777777" w:rsidR="717E282B" w:rsidRDefault="717E282B" w:rsidP="00DF3215"/>
    <w:p w14:paraId="05EAC02A" w14:textId="77777777" w:rsidR="717E282B" w:rsidRDefault="717E282B" w:rsidP="00DF3215"/>
    <w:p w14:paraId="19DACE3F" w14:textId="77777777" w:rsidR="717E282B" w:rsidRDefault="717E282B" w:rsidP="00DF3215"/>
    <w:p w14:paraId="7A270932" w14:textId="77777777" w:rsidR="717E282B" w:rsidRDefault="717E282B" w:rsidP="00DF3215"/>
    <w:p w14:paraId="4698B9DA" w14:textId="77777777" w:rsidR="709762D6" w:rsidRDefault="709762D6" w:rsidP="00DF3215"/>
    <w:p w14:paraId="6C1EAF3E" w14:textId="77777777" w:rsidR="709762D6" w:rsidRDefault="709762D6" w:rsidP="00DF3215"/>
    <w:p w14:paraId="7035CF90" w14:textId="77777777" w:rsidR="717E282B" w:rsidRDefault="717E282B" w:rsidP="00DF3215"/>
    <w:p w14:paraId="5B68B2D5" w14:textId="77777777" w:rsidR="5643BF48" w:rsidRDefault="5643BF48" w:rsidP="00DF3215"/>
    <w:p w14:paraId="1D0AA636" w14:textId="77777777" w:rsidR="00C30253" w:rsidRDefault="00C30253" w:rsidP="00C30253">
      <w:pPr>
        <w:rPr>
          <w:b/>
          <w:bCs/>
        </w:rPr>
      </w:pPr>
    </w:p>
    <w:p w14:paraId="0CCFB234" w14:textId="77777777" w:rsidR="00C30253" w:rsidRDefault="00C30253" w:rsidP="00C30253">
      <w:pPr>
        <w:rPr>
          <w:b/>
          <w:bCs/>
        </w:rPr>
      </w:pPr>
    </w:p>
    <w:p w14:paraId="2FEB6DC1" w14:textId="77777777" w:rsidR="00C30253" w:rsidRDefault="00C30253" w:rsidP="00C30253">
      <w:pPr>
        <w:rPr>
          <w:b/>
          <w:bCs/>
        </w:rPr>
      </w:pPr>
    </w:p>
    <w:p w14:paraId="6ABA78AE" w14:textId="77777777" w:rsidR="00C30253" w:rsidRDefault="00C30253" w:rsidP="00C30253">
      <w:pPr>
        <w:rPr>
          <w:b/>
          <w:bCs/>
        </w:rPr>
      </w:pPr>
    </w:p>
    <w:p w14:paraId="3F528A88" w14:textId="77777777" w:rsidR="00C30253" w:rsidRDefault="00C30253" w:rsidP="00C30253">
      <w:pPr>
        <w:rPr>
          <w:b/>
          <w:bCs/>
        </w:rPr>
      </w:pPr>
    </w:p>
    <w:p w14:paraId="02674DE4" w14:textId="77777777" w:rsidR="00C30253" w:rsidRDefault="00C30253" w:rsidP="00C30253">
      <w:pPr>
        <w:rPr>
          <w:b/>
          <w:bCs/>
        </w:rPr>
      </w:pPr>
    </w:p>
    <w:p w14:paraId="0994A230" w14:textId="77777777" w:rsidR="00C30253" w:rsidRDefault="00C30253" w:rsidP="00C30253">
      <w:pPr>
        <w:rPr>
          <w:b/>
          <w:bCs/>
        </w:rPr>
      </w:pPr>
    </w:p>
    <w:p w14:paraId="03E55050" w14:textId="77777777" w:rsidR="00C30253" w:rsidRDefault="00C30253" w:rsidP="00C30253">
      <w:pPr>
        <w:rPr>
          <w:b/>
          <w:bCs/>
        </w:rPr>
      </w:pPr>
    </w:p>
    <w:p w14:paraId="2A354A35" w14:textId="77777777" w:rsidR="00C30253" w:rsidRDefault="00C30253" w:rsidP="00C30253">
      <w:pPr>
        <w:rPr>
          <w:b/>
          <w:bCs/>
        </w:rPr>
      </w:pPr>
    </w:p>
    <w:p w14:paraId="39812028" w14:textId="77777777" w:rsidR="00C30253" w:rsidRDefault="00C30253" w:rsidP="00C30253">
      <w:pPr>
        <w:rPr>
          <w:b/>
          <w:bCs/>
        </w:rPr>
      </w:pPr>
    </w:p>
    <w:p w14:paraId="19C33224" w14:textId="77777777" w:rsidR="00C30253" w:rsidRDefault="00C30253" w:rsidP="00C30253">
      <w:pPr>
        <w:rPr>
          <w:b/>
          <w:bCs/>
        </w:rPr>
      </w:pPr>
    </w:p>
    <w:p w14:paraId="46625CE2" w14:textId="77777777" w:rsidR="00C30253" w:rsidRDefault="00C30253" w:rsidP="00C30253">
      <w:pPr>
        <w:rPr>
          <w:b/>
          <w:bCs/>
        </w:rPr>
      </w:pPr>
    </w:p>
    <w:p w14:paraId="71CF8B52" w14:textId="77777777" w:rsidR="00C30253" w:rsidRDefault="00C30253" w:rsidP="00C30253">
      <w:pPr>
        <w:rPr>
          <w:b/>
          <w:bCs/>
        </w:rPr>
      </w:pPr>
    </w:p>
    <w:p w14:paraId="7CC0618E" w14:textId="77777777" w:rsidR="00C30253" w:rsidRDefault="00C30253" w:rsidP="00C30253">
      <w:pPr>
        <w:rPr>
          <w:b/>
          <w:bCs/>
        </w:rPr>
      </w:pPr>
    </w:p>
    <w:p w14:paraId="6536FD8C" w14:textId="77777777" w:rsidR="00C30253" w:rsidRDefault="00C30253" w:rsidP="00C30253">
      <w:pPr>
        <w:rPr>
          <w:b/>
          <w:bCs/>
        </w:rPr>
      </w:pPr>
    </w:p>
    <w:p w14:paraId="59896BD3" w14:textId="09A9CB30" w:rsidR="00FD478C" w:rsidRDefault="00BF46BC" w:rsidP="00C30253">
      <w:r>
        <w:rPr>
          <w:b/>
          <w:bCs/>
        </w:rPr>
        <w:t>Date</w:t>
      </w:r>
    </w:p>
    <w:p w14:paraId="07FA667B" w14:textId="77777777" w:rsidR="576062CF" w:rsidRDefault="576062CF" w:rsidP="576062CF">
      <w:r>
        <w:br w:type="page"/>
      </w:r>
    </w:p>
    <w:p w14:paraId="53B8555D" w14:textId="37CBACA0" w:rsidR="576062CF" w:rsidRPr="007D4A2B" w:rsidRDefault="00C30253" w:rsidP="00C30253">
      <w:pPr>
        <w:pStyle w:val="Heading3"/>
      </w:pPr>
      <w:r>
        <w:lastRenderedPageBreak/>
        <w:t xml:space="preserve">Objective </w:t>
      </w:r>
      <w:r w:rsidR="576062CF" w:rsidRPr="007D4A2B">
        <w:t xml:space="preserve"> </w:t>
      </w:r>
    </w:p>
    <w:p w14:paraId="29EF9C48" w14:textId="0A95577D" w:rsidR="576062CF" w:rsidRPr="00C30253" w:rsidRDefault="00C30253" w:rsidP="00C30253">
      <w:pPr>
        <w:rPr>
          <w:rFonts w:ascii="Arial" w:hAnsi="Arial" w:cs="Arial"/>
          <w:sz w:val="28"/>
          <w:szCs w:val="28"/>
        </w:rPr>
      </w:pPr>
      <w:r>
        <w:t>&lt;max_200 words&gt;</w:t>
      </w:r>
      <w:r w:rsidR="576062CF" w:rsidRPr="007D4A2B">
        <w:t xml:space="preserve"> </w:t>
      </w:r>
    </w:p>
    <w:p w14:paraId="2C657A04" w14:textId="30A05D12" w:rsidR="576062CF" w:rsidRDefault="00C30253" w:rsidP="00C30253">
      <w:pPr>
        <w:pStyle w:val="Heading1"/>
      </w:pPr>
      <w:r>
        <w:t>Method/Model/Architecture</w:t>
      </w:r>
    </w:p>
    <w:p w14:paraId="32309DE5" w14:textId="7733E344" w:rsidR="00C30253" w:rsidRDefault="00C30253" w:rsidP="00C30253">
      <w:r>
        <w:t>Write down the method/model/architecture you have used, either through code snippets, equations, or algorithmic diagrams.</w:t>
      </w:r>
    </w:p>
    <w:p w14:paraId="5F91E079" w14:textId="13B569A4" w:rsidR="00C30253" w:rsidRDefault="00C30253" w:rsidP="00C30253">
      <w:pPr>
        <w:pStyle w:val="Heading1"/>
      </w:pPr>
      <w:r>
        <w:t>Results</w:t>
      </w:r>
    </w:p>
    <w:p w14:paraId="41BBA85E" w14:textId="7CE0488A" w:rsidR="00C30253" w:rsidRDefault="00C30253" w:rsidP="00C30253">
      <w:r>
        <w:t>Show results of your lab session</w:t>
      </w:r>
    </w:p>
    <w:p w14:paraId="51199F97" w14:textId="245FEE81" w:rsidR="00C30253" w:rsidRDefault="00C30253" w:rsidP="00C30253">
      <w:pPr>
        <w:pStyle w:val="Heading1"/>
      </w:pPr>
      <w:r>
        <w:t>Takeaway</w:t>
      </w:r>
    </w:p>
    <w:p w14:paraId="3DBAC2E3" w14:textId="78BE1877" w:rsidR="00C30253" w:rsidRDefault="00C30253" w:rsidP="00C30253">
      <w:r>
        <w:t>Your Takeaway from this lab session</w:t>
      </w:r>
    </w:p>
    <w:p w14:paraId="32E32C98" w14:textId="77777777" w:rsidR="00C30253" w:rsidRPr="00C30253" w:rsidRDefault="00C30253" w:rsidP="00C30253">
      <w:pPr>
        <w:rPr>
          <w:color w:val="FF0000"/>
        </w:rPr>
      </w:pPr>
    </w:p>
    <w:p w14:paraId="416112E1" w14:textId="389DF831" w:rsidR="00C30253" w:rsidRPr="00C30253" w:rsidRDefault="00C30253" w:rsidP="00C30253">
      <w:pPr>
        <w:rPr>
          <w:color w:val="FF0000"/>
        </w:rPr>
      </w:pPr>
      <w:r w:rsidRPr="00C30253">
        <w:rPr>
          <w:color w:val="FF0000"/>
        </w:rPr>
        <w:t>Page limit (max 3)</w:t>
      </w:r>
    </w:p>
    <w:p w14:paraId="176E9B7C" w14:textId="77777777" w:rsidR="00C30253" w:rsidRDefault="00C30253" w:rsidP="00C30253"/>
    <w:p w14:paraId="50ADBC3C" w14:textId="77777777" w:rsidR="00C30253" w:rsidRDefault="00C30253" w:rsidP="00C30253"/>
    <w:p w14:paraId="111BCB6A" w14:textId="77777777" w:rsidR="00C30253" w:rsidRPr="00C30253" w:rsidRDefault="00C30253" w:rsidP="00C30253"/>
    <w:sectPr w:rsidR="00C30253" w:rsidRPr="00C3025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2165D" w14:textId="77777777" w:rsidR="00F47B68" w:rsidRDefault="00F47B68">
      <w:pPr>
        <w:spacing w:line="240" w:lineRule="auto"/>
      </w:pPr>
      <w:r>
        <w:separator/>
      </w:r>
    </w:p>
  </w:endnote>
  <w:endnote w:type="continuationSeparator" w:id="0">
    <w:p w14:paraId="01F85A47" w14:textId="77777777" w:rsidR="00F47B68" w:rsidRDefault="00F47B68">
      <w:pPr>
        <w:spacing w:line="240" w:lineRule="auto"/>
      </w:pPr>
      <w:r>
        <w:continuationSeparator/>
      </w:r>
    </w:p>
  </w:endnote>
  <w:endnote w:type="continuationNotice" w:id="1">
    <w:p w14:paraId="7448C09F" w14:textId="77777777" w:rsidR="00F47B68" w:rsidRDefault="00F47B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EA89EAE" w14:textId="77777777" w:rsidTr="733B038C">
      <w:tc>
        <w:tcPr>
          <w:tcW w:w="3120" w:type="dxa"/>
        </w:tcPr>
        <w:p w14:paraId="32FD83E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42BB0E0A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D16618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5DC783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ED2E19B" w14:textId="77777777" w:rsidTr="733B038C">
      <w:tc>
        <w:tcPr>
          <w:tcW w:w="3120" w:type="dxa"/>
        </w:tcPr>
        <w:p w14:paraId="153FE040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4E8AABA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8E6F1B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B25A3AA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6EB70" w14:textId="77777777" w:rsidR="00F47B68" w:rsidRDefault="00F47B68">
      <w:pPr>
        <w:spacing w:line="240" w:lineRule="auto"/>
      </w:pPr>
      <w:r>
        <w:separator/>
      </w:r>
    </w:p>
  </w:footnote>
  <w:footnote w:type="continuationSeparator" w:id="0">
    <w:p w14:paraId="6F9D5C26" w14:textId="77777777" w:rsidR="00F47B68" w:rsidRDefault="00F47B68">
      <w:pPr>
        <w:spacing w:line="240" w:lineRule="auto"/>
      </w:pPr>
      <w:r>
        <w:continuationSeparator/>
      </w:r>
    </w:p>
  </w:footnote>
  <w:footnote w:type="continuationNotice" w:id="1">
    <w:p w14:paraId="2A108C3C" w14:textId="77777777" w:rsidR="00F47B68" w:rsidRDefault="00F47B6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52663" w14:textId="76DF89C3" w:rsidR="00C30253" w:rsidRDefault="00C30253" w:rsidP="00C30253">
    <w:pPr>
      <w:pStyle w:val="Heading1"/>
    </w:pPr>
    <w:r>
      <w:t xml:space="preserve">Lab </w:t>
    </w:r>
    <w:r>
      <w:t>Session title</w:t>
    </w:r>
  </w:p>
  <w:p w14:paraId="7ED82A54" w14:textId="77777777" w:rsidR="00C30253" w:rsidRDefault="00C30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BC"/>
    <w:rsid w:val="00295562"/>
    <w:rsid w:val="002C3BE4"/>
    <w:rsid w:val="002F7E04"/>
    <w:rsid w:val="00371BD9"/>
    <w:rsid w:val="0042207D"/>
    <w:rsid w:val="004C683E"/>
    <w:rsid w:val="00500997"/>
    <w:rsid w:val="00530EF3"/>
    <w:rsid w:val="005936DA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B5233A"/>
    <w:rsid w:val="00BA6612"/>
    <w:rsid w:val="00BF46BC"/>
    <w:rsid w:val="00C26C30"/>
    <w:rsid w:val="00C30253"/>
    <w:rsid w:val="00CA1E31"/>
    <w:rsid w:val="00CB309F"/>
    <w:rsid w:val="00CD7F50"/>
    <w:rsid w:val="00DA395D"/>
    <w:rsid w:val="00DF1ADF"/>
    <w:rsid w:val="00DF3215"/>
    <w:rsid w:val="00E078FD"/>
    <w:rsid w:val="00E23707"/>
    <w:rsid w:val="00E879E7"/>
    <w:rsid w:val="00F43ACD"/>
    <w:rsid w:val="00F47B68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16F7C"/>
  <w15:chartTrackingRefBased/>
  <w15:docId w15:val="{7BBD4B8A-5590-413A-9E8A-B6B42A7F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53"/>
  </w:style>
  <w:style w:type="paragraph" w:styleId="Heading1">
    <w:name w:val="heading 1"/>
    <w:basedOn w:val="Normal"/>
    <w:next w:val="Normal"/>
    <w:link w:val="Heading1Char"/>
    <w:uiPriority w:val="9"/>
    <w:qFormat/>
    <w:rsid w:val="00C302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0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253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C3025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02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5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253"/>
    <w:rPr>
      <w:rFonts w:asciiTheme="majorHAnsi" w:eastAsiaTheme="majorEastAsia" w:hAnsiTheme="majorHAnsi" w:cstheme="majorBidi"/>
      <w:sz w:val="24"/>
      <w:szCs w:val="24"/>
    </w:rPr>
  </w:style>
  <w:style w:type="paragraph" w:customStyle="1" w:styleId="SectionTitle">
    <w:name w:val="Section Title"/>
    <w:basedOn w:val="Normal"/>
    <w:next w:val="Normal"/>
    <w:uiPriority w:val="12"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C302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2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5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5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3025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302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53"/>
    <w:rPr>
      <w:i/>
      <w:iCs/>
      <w:color w:val="404040" w:themeColor="text1" w:themeTint="BF"/>
    </w:rPr>
  </w:style>
  <w:style w:type="paragraph" w:customStyle="1" w:styleId="References">
    <w:name w:val="References"/>
    <w:basedOn w:val="Normal"/>
    <w:uiPriority w:val="29"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302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Heading">
    <w:name w:val="Table Heading"/>
    <w:basedOn w:val="Normal"/>
    <w:uiPriority w:val="10"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rsid w:val="007D4A2B"/>
  </w:style>
  <w:style w:type="paragraph" w:customStyle="1" w:styleId="CaptionCallout">
    <w:name w:val="Caption Callout"/>
    <w:basedOn w:val="Normal"/>
    <w:rsid w:val="00530EF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5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5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5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5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5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02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02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02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025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025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2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yahassan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9E44942DCA41AF998CC07448903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5D51-2DA4-4084-9ACD-974FB91069D4}"/>
      </w:docPartPr>
      <w:docPartBody>
        <w:p w:rsidR="00000000" w:rsidRDefault="00000000">
          <w:pPr>
            <w:pStyle w:val="7F9E44942DCA41AF998CC07448903396"/>
          </w:pPr>
          <w:r>
            <w:t>Course Number:</w:t>
          </w:r>
        </w:p>
      </w:docPartBody>
    </w:docPart>
    <w:docPart>
      <w:docPartPr>
        <w:name w:val="1742FAD4C5F047A68D867557C874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9C2E-34F2-494C-BF6D-AE41962D223B}"/>
      </w:docPartPr>
      <w:docPartBody>
        <w:p w:rsidR="00000000" w:rsidRDefault="00000000">
          <w:pPr>
            <w:pStyle w:val="1742FAD4C5F047A68D867557C8743F20"/>
          </w:pPr>
          <w: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5D"/>
    <w:rsid w:val="00295562"/>
    <w:rsid w:val="0092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DBC11693A4F489C846F6673E2D621">
    <w:name w:val="5AFDBC11693A4F489C846F6673E2D621"/>
  </w:style>
  <w:style w:type="paragraph" w:customStyle="1" w:styleId="543AC70F14794FF2AE916F2DBC870A74">
    <w:name w:val="543AC70F14794FF2AE916F2DBC870A74"/>
  </w:style>
  <w:style w:type="paragraph" w:customStyle="1" w:styleId="88E4B95498724901BFEDADFCCAFB8CA7">
    <w:name w:val="88E4B95498724901BFEDADFCCAFB8CA7"/>
  </w:style>
  <w:style w:type="paragraph" w:customStyle="1" w:styleId="F2F64A8D728446229323F039DAA8E331">
    <w:name w:val="F2F64A8D728446229323F039DAA8E331"/>
  </w:style>
  <w:style w:type="paragraph" w:customStyle="1" w:styleId="4E0361753A6547C1A89403FAD979ADFD">
    <w:name w:val="4E0361753A6547C1A89403FAD979ADFD"/>
  </w:style>
  <w:style w:type="paragraph" w:customStyle="1" w:styleId="7F9E44942DCA41AF998CC07448903396">
    <w:name w:val="7F9E44942DCA41AF998CC07448903396"/>
  </w:style>
  <w:style w:type="paragraph" w:customStyle="1" w:styleId="1742FAD4C5F047A68D867557C8743F20">
    <w:name w:val="1742FAD4C5F047A68D867557C8743F20"/>
  </w:style>
  <w:style w:type="paragraph" w:customStyle="1" w:styleId="E9E3AB8D6B4343CAAB9261D097B8DD9B">
    <w:name w:val="E9E3AB8D6B4343CAAB9261D097B8DD9B"/>
  </w:style>
  <w:style w:type="paragraph" w:customStyle="1" w:styleId="5C556772D9BD469AA1AC8F9D8ECF2E05">
    <w:name w:val="5C556772D9BD469AA1AC8F9D8ECF2E05"/>
  </w:style>
  <w:style w:type="paragraph" w:customStyle="1" w:styleId="66F89B1561C04118BAF51AEA8BD0740B">
    <w:name w:val="66F89B1561C04118BAF51AEA8BD0740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5E560206A914E5A804A472F284AC520">
    <w:name w:val="A5E560206A914E5A804A472F284AC52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792FBAB51CF40F9BE1E6218E057B30D">
    <w:name w:val="2792FBAB51CF40F9BE1E6218E057B30D"/>
  </w:style>
  <w:style w:type="paragraph" w:customStyle="1" w:styleId="80BA32A2FFB54304A3CC4D168A4924BA">
    <w:name w:val="80BA32A2FFB54304A3CC4D168A4924BA"/>
  </w:style>
  <w:style w:type="paragraph" w:customStyle="1" w:styleId="6876A4792A1F4E6E92DDF2416A407F02">
    <w:name w:val="6876A4792A1F4E6E92DDF2416A407F02"/>
  </w:style>
  <w:style w:type="paragraph" w:customStyle="1" w:styleId="90B9D537C7934A128D3E5058BA18D97E">
    <w:name w:val="90B9D537C7934A128D3E5058BA18D97E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792469E9A7234514AA5DA05A5C314E95">
    <w:name w:val="792469E9A7234514AA5DA05A5C314E95"/>
  </w:style>
  <w:style w:type="paragraph" w:customStyle="1" w:styleId="AFB29BEB178C4B58A41D72AB3BAABCE9">
    <w:name w:val="AFB29BEB178C4B58A41D72AB3BAABCE9"/>
  </w:style>
  <w:style w:type="paragraph" w:customStyle="1" w:styleId="6D57E767ADD54D8F942A53DC57CAC89F">
    <w:name w:val="6D57E767ADD54D8F942A53DC57CAC89F"/>
  </w:style>
  <w:style w:type="paragraph" w:customStyle="1" w:styleId="EBBC7189576D413E9C5CBC7DB3D58256">
    <w:name w:val="EBBC7189576D413E9C5CBC7DB3D58256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AAE26BC156B24CD2A16634EA3D5C3253">
    <w:name w:val="AAE26BC156B24CD2A16634EA3D5C3253"/>
  </w:style>
  <w:style w:type="paragraph" w:customStyle="1" w:styleId="21D86207D6CF4896B63CDD7E2128F149">
    <w:name w:val="21D86207D6CF4896B63CDD7E2128F149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083ECDB357B446A18D257E6EF6DAF579">
    <w:name w:val="083ECDB357B446A18D257E6EF6DAF579"/>
  </w:style>
  <w:style w:type="paragraph" w:customStyle="1" w:styleId="64FE45085B244292900C786F4DFAF6C9">
    <w:name w:val="64FE45085B244292900C786F4DFAF6C9"/>
  </w:style>
  <w:style w:type="paragraph" w:customStyle="1" w:styleId="40B822B397914A0B9111930C0C4D474D">
    <w:name w:val="40B822B397914A0B9111930C0C4D474D"/>
  </w:style>
  <w:style w:type="paragraph" w:customStyle="1" w:styleId="7D8DEDFD08A745B09C1B9DF8075BECFC">
    <w:name w:val="7D8DEDFD08A745B09C1B9DF8075BECFC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536B1D3FA12847C6BC04CF7A092481BD">
    <w:name w:val="536B1D3FA12847C6BC04CF7A092481BD"/>
  </w:style>
  <w:style w:type="paragraph" w:customStyle="1" w:styleId="8960CB94078A4BB38EF78AB208B929A7">
    <w:name w:val="8960CB94078A4BB38EF78AB208B929A7"/>
  </w:style>
  <w:style w:type="paragraph" w:customStyle="1" w:styleId="808771AD82AD4EDBB8EB0B4D6BB83604">
    <w:name w:val="808771AD82AD4EDBB8EB0B4D6BB83604"/>
  </w:style>
  <w:style w:type="paragraph" w:customStyle="1" w:styleId="B54D8DCDD94847E4A2C62B0293FA3B60">
    <w:name w:val="B54D8DCDD94847E4A2C62B0293FA3B60"/>
  </w:style>
  <w:style w:type="paragraph" w:customStyle="1" w:styleId="212B0C0B19414909B9CFDD04CD99DA34">
    <w:name w:val="212B0C0B19414909B9CFDD04CD99DA34"/>
  </w:style>
  <w:style w:type="paragraph" w:customStyle="1" w:styleId="0C329B1C044F4C04BE0F955A4ADD977A">
    <w:name w:val="0C329B1C044F4C04BE0F955A4ADD977A"/>
  </w:style>
  <w:style w:type="paragraph" w:customStyle="1" w:styleId="AE50C8828D6340B1B8F04D968D9F07CB">
    <w:name w:val="AE50C8828D6340B1B8F04D968D9F07CB"/>
  </w:style>
  <w:style w:type="paragraph" w:customStyle="1" w:styleId="26A285594A844495A2FD0956EEEA9FD9">
    <w:name w:val="26A285594A844495A2FD0956EEEA9FD9"/>
  </w:style>
  <w:style w:type="paragraph" w:customStyle="1" w:styleId="F45E1B8731C241B1A1B4C324DD75842E">
    <w:name w:val="F45E1B8731C241B1A1B4C324DD75842E"/>
  </w:style>
  <w:style w:type="paragraph" w:customStyle="1" w:styleId="8384CE2028814C92BD609DC8826CB7E6">
    <w:name w:val="8384CE2028814C92BD609DC8826CB7E6"/>
  </w:style>
  <w:style w:type="paragraph" w:customStyle="1" w:styleId="30CAD98CA55B48F88FE239CF0919670C">
    <w:name w:val="30CAD98CA55B48F88FE239CF0919670C"/>
  </w:style>
  <w:style w:type="paragraph" w:customStyle="1" w:styleId="84F8948AAE1C44EEBF5016531E544E0D">
    <w:name w:val="84F8948AAE1C44EEBF5016531E544E0D"/>
  </w:style>
  <w:style w:type="paragraph" w:customStyle="1" w:styleId="0A768706E6BA4DC79F276A8ECF3AB508">
    <w:name w:val="0A768706E6BA4DC79F276A8ECF3AB508"/>
  </w:style>
  <w:style w:type="paragraph" w:customStyle="1" w:styleId="E0D77860288E4FA68318DC3EAA5F4C69">
    <w:name w:val="E0D77860288E4FA68318DC3EAA5F4C69"/>
  </w:style>
  <w:style w:type="paragraph" w:customStyle="1" w:styleId="2D32C07ED49846F6A6CA13B047A0A24F">
    <w:name w:val="2D32C07ED49846F6A6CA13B047A0A24F"/>
  </w:style>
  <w:style w:type="paragraph" w:customStyle="1" w:styleId="8D3A4FDA304B4514A4450440DC517EE3">
    <w:name w:val="8D3A4FDA304B4514A4450440DC517EE3"/>
  </w:style>
  <w:style w:type="paragraph" w:customStyle="1" w:styleId="38089EE616904B7D989C2BFAEA075992">
    <w:name w:val="38089EE616904B7D989C2BFAEA075992"/>
  </w:style>
  <w:style w:type="paragraph" w:customStyle="1" w:styleId="0D39530D45C541C1994B21A158E11282">
    <w:name w:val="0D39530D45C541C1994B21A158E11282"/>
  </w:style>
  <w:style w:type="paragraph" w:customStyle="1" w:styleId="EDA69BA9D4854697BD0CCEC16740A89F">
    <w:name w:val="EDA69BA9D4854697BD0CCEC16740A89F"/>
  </w:style>
  <w:style w:type="paragraph" w:customStyle="1" w:styleId="F19E1E13106449D7B719E9E12DA7F716">
    <w:name w:val="F19E1E13106449D7B719E9E12DA7F716"/>
  </w:style>
  <w:style w:type="paragraph" w:customStyle="1" w:styleId="1F3B71A18B234C4DB026DF25F8B668ED">
    <w:name w:val="1F3B71A18B234C4DB026DF25F8B668ED"/>
  </w:style>
  <w:style w:type="paragraph" w:customStyle="1" w:styleId="FFAB478A8CA34DBEB864B7B68EB33F08">
    <w:name w:val="FFAB478A8CA34DBEB864B7B68EB33F08"/>
  </w:style>
  <w:style w:type="paragraph" w:customStyle="1" w:styleId="2BB5271E2D2A42CCB7BCA578668AE162">
    <w:name w:val="2BB5271E2D2A42CCB7BCA578668AE162"/>
  </w:style>
  <w:style w:type="paragraph" w:customStyle="1" w:styleId="EF4DE9C7EB99493CA92819260AA687C4">
    <w:name w:val="EF4DE9C7EB99493CA92819260AA687C4"/>
  </w:style>
  <w:style w:type="paragraph" w:customStyle="1" w:styleId="12597C4650B442C2A394EB2740BC8A19">
    <w:name w:val="12597C4650B442C2A394EB2740BC8A19"/>
  </w:style>
  <w:style w:type="paragraph" w:customStyle="1" w:styleId="077DE99EE965490DB833C38B3A6E5360">
    <w:name w:val="077DE99EE965490DB833C38B3A6E5360"/>
  </w:style>
  <w:style w:type="paragraph" w:customStyle="1" w:styleId="99D66270B72C480984E18E5E074D5351">
    <w:name w:val="99D66270B72C480984E18E5E074D5351"/>
  </w:style>
  <w:style w:type="paragraph" w:customStyle="1" w:styleId="305A89E6527A4EFCA9787BE313C14537">
    <w:name w:val="305A89E6527A4EFCA9787BE313C14537"/>
  </w:style>
  <w:style w:type="paragraph" w:customStyle="1" w:styleId="21E9ACEF7B3240F5808400845A22F293">
    <w:name w:val="21E9ACEF7B3240F5808400845A22F293"/>
  </w:style>
  <w:style w:type="paragraph" w:customStyle="1" w:styleId="BAA00D3664914D60975ED553700E007A">
    <w:name w:val="BAA00D3664914D60975ED553700E007A"/>
  </w:style>
  <w:style w:type="paragraph" w:customStyle="1" w:styleId="4EDB805B00F04AD393A0D6ABE60ABBBD">
    <w:name w:val="4EDB805B00F04AD393A0D6ABE60ABBBD"/>
  </w:style>
  <w:style w:type="paragraph" w:customStyle="1" w:styleId="316FC7D002834EE79F68AD6D62302D34">
    <w:name w:val="316FC7D002834EE79F68AD6D62302D34"/>
  </w:style>
  <w:style w:type="paragraph" w:customStyle="1" w:styleId="2D7DFE992D0B4AF9A1EC3A95404BA43D">
    <w:name w:val="2D7DFE992D0B4AF9A1EC3A95404BA43D"/>
  </w:style>
  <w:style w:type="paragraph" w:customStyle="1" w:styleId="F40CF32C9C184C2B8832CED2DBDD92FD">
    <w:name w:val="F40CF32C9C184C2B8832CED2DBDD92FD"/>
  </w:style>
  <w:style w:type="paragraph" w:customStyle="1" w:styleId="43F13ACA9F7C425BBF4FCBC78A0AE586">
    <w:name w:val="43F13ACA9F7C425BBF4FCBC78A0AE586"/>
  </w:style>
  <w:style w:type="paragraph" w:customStyle="1" w:styleId="D3145AE9C7F14FACB554E74EB0902319">
    <w:name w:val="D3145AE9C7F14FACB554E74EB0902319"/>
  </w:style>
  <w:style w:type="paragraph" w:customStyle="1" w:styleId="C9A865A3A56543808C8DCB42966CEDCF">
    <w:name w:val="C9A865A3A56543808C8DCB42966CEDCF"/>
  </w:style>
  <w:style w:type="paragraph" w:customStyle="1" w:styleId="FC760E79856345AE938B2D3EAF6AB412">
    <w:name w:val="FC760E79856345AE938B2D3EAF6AB412"/>
  </w:style>
  <w:style w:type="paragraph" w:customStyle="1" w:styleId="19269DA4875143648DD6F7ABC76735E3">
    <w:name w:val="19269DA4875143648DD6F7ABC76735E3"/>
  </w:style>
  <w:style w:type="paragraph" w:customStyle="1" w:styleId="B8EB74C79ACF48728BD69FD7FC518867">
    <w:name w:val="B8EB74C79ACF48728BD69FD7FC518867"/>
  </w:style>
  <w:style w:type="paragraph" w:customStyle="1" w:styleId="60845475382040CA94EBF3F9A27DFB0B">
    <w:name w:val="60845475382040CA94EBF3F9A27DFB0B"/>
  </w:style>
  <w:style w:type="paragraph" w:customStyle="1" w:styleId="C3651712A5E449BB9EC4CBE44B0030A2">
    <w:name w:val="C3651712A5E449BB9EC4CBE44B0030A2"/>
  </w:style>
  <w:style w:type="paragraph" w:customStyle="1" w:styleId="6BD41348D42444B4A31B932029A2392A">
    <w:name w:val="6BD41348D42444B4A31B932029A2392A"/>
  </w:style>
  <w:style w:type="paragraph" w:customStyle="1" w:styleId="05A51A4CE69841C9A471BB4EB4931EE4">
    <w:name w:val="05A51A4CE69841C9A471BB4EB4931EE4"/>
  </w:style>
  <w:style w:type="paragraph" w:customStyle="1" w:styleId="40760B2F54B04E9384977B9AAFF3336A">
    <w:name w:val="40760B2F54B04E9384977B9AAFF3336A"/>
  </w:style>
  <w:style w:type="paragraph" w:customStyle="1" w:styleId="BE37F9587CAA4E80876764A8376A62D6">
    <w:name w:val="BE37F9587CAA4E80876764A8376A62D6"/>
  </w:style>
  <w:style w:type="paragraph" w:customStyle="1" w:styleId="042B15CE890F4E11979C1B496E97E0E9">
    <w:name w:val="042B15CE890F4E11979C1B496E97E0E9"/>
  </w:style>
  <w:style w:type="paragraph" w:customStyle="1" w:styleId="FAE1BCE522004E448F62B88E043B03E6">
    <w:name w:val="FAE1BCE522004E448F62B88E043B03E6"/>
  </w:style>
  <w:style w:type="paragraph" w:customStyle="1" w:styleId="41F70B121E634AABA83DA73C8856C00B">
    <w:name w:val="41F70B121E634AABA83DA73C8856C00B"/>
  </w:style>
  <w:style w:type="paragraph" w:customStyle="1" w:styleId="EB96307D953A4BC09B1CCC0B3A2F775B">
    <w:name w:val="EB96307D953A4BC09B1CCC0B3A2F775B"/>
  </w:style>
  <w:style w:type="paragraph" w:customStyle="1" w:styleId="C0345E22196D40FDBB63CF929CEF8C0C">
    <w:name w:val="C0345E22196D40FDBB63CF929CEF8C0C"/>
  </w:style>
  <w:style w:type="paragraph" w:customStyle="1" w:styleId="BBDCF78B777D4479A492F1F5B0807249">
    <w:name w:val="BBDCF78B777D4479A492F1F5B0807249"/>
  </w:style>
  <w:style w:type="paragraph" w:customStyle="1" w:styleId="9A0CA10E70424D359A2BF16F405FEF79">
    <w:name w:val="9A0CA10E70424D359A2BF16F405FEF79"/>
  </w:style>
  <w:style w:type="paragraph" w:customStyle="1" w:styleId="7944101D24C94551B709C775C0B74B7E">
    <w:name w:val="7944101D24C94551B709C775C0B74B7E"/>
  </w:style>
  <w:style w:type="paragraph" w:customStyle="1" w:styleId="E1F5C35CD59A43D28F6242713847EEA2">
    <w:name w:val="E1F5C35CD59A43D28F6242713847EEA2"/>
  </w:style>
  <w:style w:type="paragraph" w:customStyle="1" w:styleId="59C660ECD5AD47FC9D01F4BEF6098FEF">
    <w:name w:val="59C660ECD5AD47FC9D01F4BEF6098FEF"/>
  </w:style>
  <w:style w:type="paragraph" w:customStyle="1" w:styleId="C38EDACD9E0E405C9F6ABCCE2678B84C">
    <w:name w:val="C38EDACD9E0E405C9F6ABCCE2678B84C"/>
  </w:style>
  <w:style w:type="paragraph" w:customStyle="1" w:styleId="68DF51333FD6481F8A0B8933927A6DAE">
    <w:name w:val="68DF51333FD6481F8A0B8933927A6DAE"/>
  </w:style>
  <w:style w:type="paragraph" w:customStyle="1" w:styleId="03C83D54B7554EC6AFDB96EE2CB5825E">
    <w:name w:val="03C83D54B7554EC6AFDB96EE2CB5825E"/>
  </w:style>
  <w:style w:type="paragraph" w:customStyle="1" w:styleId="095D739F22BB4E629273709AA181D564">
    <w:name w:val="095D739F22BB4E629273709AA181D564"/>
  </w:style>
  <w:style w:type="paragraph" w:customStyle="1" w:styleId="3FCF6C0A21AA4081B5F65D5798350FBF">
    <w:name w:val="3FCF6C0A21AA4081B5F65D5798350FBF"/>
  </w:style>
  <w:style w:type="paragraph" w:customStyle="1" w:styleId="076D78E141D04DBD9F0FFEF8A6047226">
    <w:name w:val="076D78E141D04DBD9F0FFEF8A6047226"/>
  </w:style>
  <w:style w:type="paragraph" w:customStyle="1" w:styleId="53E3A871F8414550A04023E4E3162B42">
    <w:name w:val="53E3A871F8414550A04023E4E3162B42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1784A211E9D4F4CB365AED5175EB5D5">
    <w:name w:val="C1784A211E9D4F4CB365AED5175EB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5</TotalTime>
  <Pages>2</Pages>
  <Words>54</Words>
  <Characters>336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Omiya Hassan</cp:lastModifiedBy>
  <cp:revision>1</cp:revision>
  <dcterms:created xsi:type="dcterms:W3CDTF">2024-10-17T19:28:00Z</dcterms:created>
  <dcterms:modified xsi:type="dcterms:W3CDTF">2024-10-17T19:53:00Z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519f2a74-aa2c-4800-b792-e05823c54932</vt:lpwstr>
  </property>
</Properties>
</file>